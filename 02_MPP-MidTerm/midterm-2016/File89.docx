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4CC" w:rsidRDefault="000154C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MPP Midterm Review Points</w:t>
      </w:r>
    </w:p>
    <w:p w:rsidR="000154CC" w:rsidRDefault="000154CC">
      <w:pPr>
        <w:ind w:left="360"/>
      </w:pPr>
      <w:r>
        <w:t xml:space="preserve">The midterm will consist of  30 points. Short Answer questions may require English explanations, discussion, UML diagrams </w:t>
      </w:r>
      <w:bookmarkStart w:id="0" w:name="_GoBack"/>
      <w:bookmarkEnd w:id="0"/>
      <w:r>
        <w:t>and Java code.</w:t>
      </w:r>
    </w:p>
    <w:p w:rsidR="000154CC" w:rsidRDefault="000154C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Bring a pencil, eraser, and a well-rested, well-nourished, coherent, alert, brain.</w:t>
      </w:r>
    </w:p>
    <w:p w:rsidR="000154CC" w:rsidRDefault="000154C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We follow DE test rules:</w:t>
      </w:r>
    </w:p>
    <w:p w:rsidR="000154CC" w:rsidRDefault="000154CC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No translation devices</w:t>
      </w:r>
    </w:p>
    <w:p w:rsidR="000154CC" w:rsidRDefault="000154CC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No cell phones (calls, messages, time, etc.)</w:t>
      </w:r>
    </w:p>
    <w:p w:rsidR="000154CC" w:rsidRDefault="000154CC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Once you have seen the exam you cannot leave the room until you hand it in.</w:t>
      </w:r>
    </w:p>
    <w:p w:rsidR="000154CC" w:rsidRDefault="000154CC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test must be turned in by 12:00 noon.</w:t>
      </w:r>
    </w:p>
    <w:p w:rsidR="000154CC" w:rsidRDefault="000154CC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4"/>
          <w:szCs w:val="24"/>
        </w:rPr>
        <w:t>Any cheating results in zero points for the whole test</w:t>
      </w:r>
    </w:p>
    <w:p w:rsidR="000154CC" w:rsidRDefault="000154C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4"/>
          <w:szCs w:val="24"/>
        </w:rPr>
        <w:t>You can ask for clarification of the question but do not ask me to evaluate your answer during the test.</w:t>
      </w:r>
    </w:p>
    <w:p w:rsidR="000154CC" w:rsidRDefault="000154CC">
      <w:pPr>
        <w:ind w:left="360"/>
        <w:rPr>
          <w:u w:val="single"/>
        </w:rPr>
      </w:pPr>
      <w:r>
        <w:rPr>
          <w:sz w:val="28"/>
          <w:szCs w:val="28"/>
          <w:u w:val="single"/>
        </w:rPr>
        <w:t>Review Recommendations</w:t>
      </w:r>
      <w:r>
        <w:rPr>
          <w:u w:val="single"/>
        </w:rPr>
        <w:t>:</w:t>
      </w:r>
    </w:p>
    <w:p w:rsidR="000154CC" w:rsidRDefault="000154CC">
      <w:pPr>
        <w:ind w:firstLine="360"/>
        <w:rPr>
          <w:b/>
          <w:bCs/>
          <w:u w:val="single"/>
        </w:rPr>
      </w:pPr>
      <w:r>
        <w:rPr>
          <w:b/>
          <w:bCs/>
          <w:u w:val="single"/>
        </w:rPr>
        <w:t>Lessons 1 and 2</w:t>
      </w:r>
    </w:p>
    <w:p w:rsidR="000154CC" w:rsidRDefault="000154CC">
      <w:pPr>
        <w:pStyle w:val="ListParagraph"/>
        <w:numPr>
          <w:ilvl w:val="0"/>
          <w:numId w:val="1"/>
        </w:numPr>
      </w:pPr>
      <w:r>
        <w:t>Discovering classes from a problem statement</w:t>
      </w:r>
    </w:p>
    <w:p w:rsidR="000154CC" w:rsidRDefault="000154CC">
      <w:pPr>
        <w:pStyle w:val="ListParagraph"/>
        <w:numPr>
          <w:ilvl w:val="0"/>
          <w:numId w:val="1"/>
        </w:numPr>
      </w:pPr>
      <w:r>
        <w:t>Difference between analysis and design</w:t>
      </w:r>
    </w:p>
    <w:p w:rsidR="000154CC" w:rsidRDefault="000154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>Differences between association, dependency, inheritance</w:t>
      </w:r>
    </w:p>
    <w:p w:rsidR="000154CC" w:rsidRDefault="000154CC">
      <w:pPr>
        <w:pStyle w:val="ListParagraph"/>
        <w:numPr>
          <w:ilvl w:val="0"/>
          <w:numId w:val="1"/>
        </w:numPr>
      </w:pPr>
      <w:r>
        <w:t>Associations, dependencies in code</w:t>
      </w:r>
    </w:p>
    <w:p w:rsidR="000154CC" w:rsidRDefault="000154CC">
      <w:pPr>
        <w:pStyle w:val="ListParagraph"/>
        <w:numPr>
          <w:ilvl w:val="0"/>
          <w:numId w:val="1"/>
        </w:numPr>
      </w:pPr>
      <w:r>
        <w:t>Difference between one-way, two-way associations</w:t>
      </w:r>
    </w:p>
    <w:p w:rsidR="000154CC" w:rsidRDefault="000154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>Properties as attributes, properties as associations</w:t>
      </w:r>
    </w:p>
    <w:p w:rsidR="000154CC" w:rsidRDefault="000154CC">
      <w:pPr>
        <w:pStyle w:val="ListParagraph"/>
        <w:numPr>
          <w:ilvl w:val="0"/>
          <w:numId w:val="1"/>
        </w:numPr>
      </w:pPr>
      <w:r>
        <w:t xml:space="preserve">Association adornments: name, role, multiplicity, </w:t>
      </w:r>
    </w:p>
    <w:p w:rsidR="000154CC" w:rsidRDefault="000154CC">
      <w:pPr>
        <w:pStyle w:val="ListParagraph"/>
        <w:numPr>
          <w:ilvl w:val="0"/>
          <w:numId w:val="1"/>
        </w:numPr>
      </w:pPr>
      <w:r>
        <w:t>Association matrix</w:t>
      </w:r>
    </w:p>
    <w:p w:rsidR="000154CC" w:rsidRDefault="000154CC">
      <w:pPr>
        <w:pStyle w:val="ListParagraph"/>
        <w:numPr>
          <w:ilvl w:val="0"/>
          <w:numId w:val="1"/>
        </w:numPr>
      </w:pPr>
      <w:r>
        <w:t>Significance of different multiplicities in code</w:t>
      </w:r>
    </w:p>
    <w:p w:rsidR="000154CC" w:rsidRDefault="000154CC">
      <w:pPr>
        <w:pStyle w:val="ListParagraph"/>
        <w:numPr>
          <w:ilvl w:val="0"/>
          <w:numId w:val="1"/>
        </w:numPr>
      </w:pPr>
      <w:r>
        <w:t>Aggregation vs composition vs association</w:t>
      </w:r>
    </w:p>
    <w:p w:rsidR="000154CC" w:rsidRDefault="000154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>Reflexive associations</w:t>
      </w:r>
    </w:p>
    <w:p w:rsidR="000154CC" w:rsidRDefault="000154CC">
      <w:pPr>
        <w:ind w:left="360"/>
        <w:rPr>
          <w:rFonts w:ascii="Times New Roman" w:hAnsi="Times New Roman" w:cs="Times New Roman"/>
        </w:rPr>
      </w:pPr>
      <w:r>
        <w:rPr>
          <w:i/>
          <w:iCs/>
          <w:u w:val="single"/>
        </w:rPr>
        <w:t xml:space="preserve">Skills: </w:t>
      </w:r>
    </w:p>
    <w:p w:rsidR="000154CC" w:rsidRDefault="000154CC">
      <w:pPr>
        <w:pStyle w:val="ListParagraph"/>
        <w:numPr>
          <w:ilvl w:val="0"/>
          <w:numId w:val="2"/>
        </w:numPr>
      </w:pPr>
      <w:r>
        <w:t>Create a class diagram with attributes, operations, associations, based on a problem statement</w:t>
      </w:r>
    </w:p>
    <w:p w:rsidR="000154CC" w:rsidRDefault="000154CC">
      <w:pPr>
        <w:pStyle w:val="ListParagraph"/>
        <w:numPr>
          <w:ilvl w:val="0"/>
          <w:numId w:val="2"/>
        </w:numPr>
      </w:pPr>
      <w:r>
        <w:t>Translate a class diagram into Java code</w:t>
      </w:r>
    </w:p>
    <w:p w:rsidR="000154CC" w:rsidRDefault="000154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t>Reverse engineer a class diagram from Java code</w:t>
      </w:r>
    </w:p>
    <w:p w:rsidR="000154CC" w:rsidRDefault="000154CC">
      <w:pPr>
        <w:ind w:left="360"/>
        <w:rPr>
          <w:rFonts w:ascii="Times New Roman" w:hAnsi="Times New Roman" w:cs="Times New Roman"/>
          <w:b/>
          <w:bCs/>
          <w:u w:val="single"/>
        </w:rPr>
      </w:pPr>
      <w:r>
        <w:rPr>
          <w:b/>
          <w:bCs/>
          <w:u w:val="single"/>
        </w:rPr>
        <w:t>Lesson 3</w:t>
      </w:r>
    </w:p>
    <w:p w:rsidR="000154CC" w:rsidRDefault="000154CC">
      <w:pPr>
        <w:pStyle w:val="ListParagraph"/>
        <w:numPr>
          <w:ilvl w:val="0"/>
          <w:numId w:val="1"/>
        </w:numPr>
      </w:pPr>
      <w:r>
        <w:t>Good uses of inheritance vs bad uses</w:t>
      </w:r>
    </w:p>
    <w:p w:rsidR="000154CC" w:rsidRDefault="000154CC">
      <w:pPr>
        <w:pStyle w:val="ListParagraph"/>
        <w:numPr>
          <w:ilvl w:val="0"/>
          <w:numId w:val="1"/>
        </w:numPr>
      </w:pPr>
      <w:r>
        <w:t>Inheritance rules</w:t>
      </w:r>
    </w:p>
    <w:p w:rsidR="000154CC" w:rsidRDefault="000154CC">
      <w:pPr>
        <w:pStyle w:val="ListParagraph"/>
        <w:numPr>
          <w:ilvl w:val="1"/>
          <w:numId w:val="1"/>
        </w:numPr>
      </w:pPr>
      <w:r>
        <w:t>Rules for inheriting/overriding static methods</w:t>
      </w:r>
    </w:p>
    <w:p w:rsidR="000154CC" w:rsidRDefault="000154CC">
      <w:pPr>
        <w:pStyle w:val="ListParagraph"/>
        <w:numPr>
          <w:ilvl w:val="1"/>
          <w:numId w:val="1"/>
        </w:numPr>
      </w:pPr>
      <w:r>
        <w:t>Order of execution</w:t>
      </w:r>
    </w:p>
    <w:p w:rsidR="000154CC" w:rsidRDefault="000154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>IS-A and LS principles (subclass must be able to be substituted for the superclass)</w:t>
      </w:r>
    </w:p>
    <w:p w:rsidR="000154CC" w:rsidRDefault="000154CC">
      <w:pPr>
        <w:pStyle w:val="ListParagraph"/>
        <w:numPr>
          <w:ilvl w:val="0"/>
          <w:numId w:val="1"/>
        </w:numPr>
      </w:pPr>
      <w:r>
        <w:t>Benefits of inheritance</w:t>
      </w:r>
    </w:p>
    <w:p w:rsidR="000154CC" w:rsidRDefault="000154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>Rectangle-square problem (1 side vs. 2 sides for computing area)</w:t>
      </w:r>
    </w:p>
    <w:p w:rsidR="000154CC" w:rsidRDefault="000154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>Principle: Design for inheritance or prevent it – class final or private constructor</w:t>
      </w:r>
    </w:p>
    <w:p w:rsidR="000154CC" w:rsidRDefault="000154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>How to replace inheritance by composition, or supplement inheritance with composition (Duck App – person/personRole), in a design and in code</w:t>
      </w:r>
    </w:p>
    <w:p w:rsidR="000154CC" w:rsidRDefault="000154CC">
      <w:pPr>
        <w:ind w:left="360"/>
        <w:rPr>
          <w:rFonts w:ascii="Times New Roman" w:hAnsi="Times New Roman" w:cs="Times New Roman"/>
        </w:rPr>
      </w:pPr>
      <w:r>
        <w:rPr>
          <w:i/>
          <w:iCs/>
          <w:u w:val="single"/>
        </w:rPr>
        <w:t>Skills</w:t>
      </w:r>
    </w:p>
    <w:p w:rsidR="000154CC" w:rsidRDefault="000154CC">
      <w:pPr>
        <w:pStyle w:val="ListParagraph"/>
        <w:numPr>
          <w:ilvl w:val="0"/>
          <w:numId w:val="3"/>
        </w:numPr>
      </w:pPr>
      <w:r>
        <w:t xml:space="preserve">Solve a design problem by introducing composition </w:t>
      </w:r>
    </w:p>
    <w:p w:rsidR="000154CC" w:rsidRDefault="000154CC">
      <w:pPr>
        <w:pStyle w:val="ListParagraph"/>
        <w:numPr>
          <w:ilvl w:val="0"/>
          <w:numId w:val="3"/>
        </w:numPr>
      </w:pPr>
      <w:r>
        <w:t xml:space="preserve">Solve a problem using inheritance and polymorphism. </w:t>
      </w:r>
    </w:p>
    <w:p w:rsidR="000154CC" w:rsidRDefault="000154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t>Transform, in code, an inheritance relationship into a composition relationship</w:t>
      </w:r>
    </w:p>
    <w:p w:rsidR="000154CC" w:rsidRDefault="000154CC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>Lesson 4</w:t>
      </w:r>
    </w:p>
    <w:p w:rsidR="000154CC" w:rsidRDefault="000154CC">
      <w:pPr>
        <w:pStyle w:val="ListParagraph"/>
        <w:numPr>
          <w:ilvl w:val="0"/>
          <w:numId w:val="1"/>
        </w:numPr>
      </w:pPr>
      <w:r>
        <w:t>Syntax of sequence diagrams – use of activation bars; how to show looping; how to show message passing and self-calls; iteration marker and interaction frame; return arrows</w:t>
      </w:r>
    </w:p>
    <w:p w:rsidR="000154CC" w:rsidRDefault="000154CC">
      <w:pPr>
        <w:pStyle w:val="ListParagraph"/>
        <w:numPr>
          <w:ilvl w:val="0"/>
          <w:numId w:val="1"/>
        </w:numPr>
      </w:pPr>
      <w:r>
        <w:t>Using fragments of a sequence diagram starting from a reference point; introducing UI and Controller classes to model full use cases; when an actor should be shown and when a reference point can be used instead</w:t>
      </w:r>
    </w:p>
    <w:p w:rsidR="000154CC" w:rsidRDefault="000154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 xml:space="preserve">Sequence diagrams as a way to model a use case  </w:t>
      </w:r>
    </w:p>
    <w:p w:rsidR="000154CC" w:rsidRDefault="000154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>Centralized control vs distributed control in sequence diagrams</w:t>
      </w:r>
    </w:p>
    <w:p w:rsidR="000154CC" w:rsidRDefault="000154CC">
      <w:pPr>
        <w:pStyle w:val="ListParagraph"/>
        <w:numPr>
          <w:ilvl w:val="0"/>
          <w:numId w:val="1"/>
        </w:numPr>
      </w:pPr>
      <w:r>
        <w:t>Syntax of object diagrams; purpose of object diagrams</w:t>
      </w:r>
    </w:p>
    <w:p w:rsidR="000154CC" w:rsidRDefault="000154CC">
      <w:pPr>
        <w:pStyle w:val="ListParagraph"/>
        <w:numPr>
          <w:ilvl w:val="0"/>
          <w:numId w:val="1"/>
        </w:numPr>
      </w:pPr>
      <w:r>
        <w:t>The meaning of delegation and propagation</w:t>
      </w:r>
    </w:p>
    <w:p w:rsidR="000154CC" w:rsidRDefault="000154CC">
      <w:pPr>
        <w:pStyle w:val="ListParagraph"/>
        <w:numPr>
          <w:ilvl w:val="0"/>
          <w:numId w:val="1"/>
        </w:numPr>
      </w:pPr>
      <w:r>
        <w:t>The meaning of polymorphism and late binding</w:t>
      </w:r>
    </w:p>
    <w:p w:rsidR="000154CC" w:rsidRDefault="000154CC">
      <w:pPr>
        <w:pStyle w:val="ListParagraph"/>
        <w:numPr>
          <w:ilvl w:val="0"/>
          <w:numId w:val="1"/>
        </w:numPr>
      </w:pPr>
      <w:r>
        <w:t>The reason why static, private, and final methods have early binding</w:t>
      </w:r>
    </w:p>
    <w:p w:rsidR="000154CC" w:rsidRDefault="000154CC">
      <w:pPr>
        <w:pStyle w:val="ListParagraph"/>
        <w:numPr>
          <w:ilvl w:val="0"/>
          <w:numId w:val="1"/>
        </w:numPr>
      </w:pPr>
      <w:r>
        <w:t>The template method design pattern. Recall how it was used in the lab on calcCompensation and in the DataParser example in the slides.</w:t>
      </w:r>
    </w:p>
    <w:p w:rsidR="000154CC" w:rsidRDefault="000154CC">
      <w:pPr>
        <w:pStyle w:val="ListParagraph"/>
        <w:numPr>
          <w:ilvl w:val="0"/>
          <w:numId w:val="1"/>
        </w:numPr>
      </w:pPr>
      <w:r>
        <w:t>Open-Closed Principle</w:t>
      </w:r>
    </w:p>
    <w:p w:rsidR="000154CC" w:rsidRDefault="000154CC">
      <w:pPr>
        <w:ind w:left="360"/>
        <w:rPr>
          <w:rFonts w:ascii="Times New Roman" w:hAnsi="Times New Roman" w:cs="Times New Roman"/>
        </w:rPr>
      </w:pPr>
      <w:r>
        <w:rPr>
          <w:i/>
          <w:iCs/>
          <w:u w:val="single"/>
        </w:rPr>
        <w:t>Skills</w:t>
      </w:r>
    </w:p>
    <w:p w:rsidR="000154CC" w:rsidRDefault="000154CC">
      <w:pPr>
        <w:pStyle w:val="ListParagraph"/>
        <w:numPr>
          <w:ilvl w:val="0"/>
          <w:numId w:val="4"/>
        </w:numPr>
      </w:pPr>
      <w:r>
        <w:t>Create a sequence diagram based on a use case description.</w:t>
      </w:r>
    </w:p>
    <w:p w:rsidR="000154CC" w:rsidRDefault="000154CC">
      <w:pPr>
        <w:pStyle w:val="ListParagraph"/>
        <w:numPr>
          <w:ilvl w:val="0"/>
          <w:numId w:val="4"/>
        </w:numPr>
      </w:pPr>
      <w:r>
        <w:t>Create an object diagram, given information about  a system of objects and their attributes.</w:t>
      </w:r>
    </w:p>
    <w:p w:rsidR="000154CC" w:rsidRDefault="000154CC">
      <w:pPr>
        <w:pStyle w:val="ListParagraph"/>
        <w:numPr>
          <w:ilvl w:val="0"/>
          <w:numId w:val="4"/>
        </w:numPr>
      </w:pPr>
      <w:r>
        <w:t xml:space="preserve">Solve a problem using polymorphism. </w:t>
      </w:r>
    </w:p>
    <w:p w:rsidR="000154CC" w:rsidRDefault="000154CC">
      <w:pPr>
        <w:pStyle w:val="ListParagraph"/>
        <w:numPr>
          <w:ilvl w:val="0"/>
          <w:numId w:val="4"/>
        </w:numPr>
      </w:pPr>
      <w:r>
        <w:t>Use the template method pattern to solve a design problem.</w:t>
      </w:r>
    </w:p>
    <w:p w:rsidR="000154CC" w:rsidRDefault="000154CC">
      <w:pPr>
        <w:pStyle w:val="ListParagraph"/>
        <w:numPr>
          <w:ilvl w:val="0"/>
          <w:numId w:val="4"/>
        </w:numPr>
      </w:pPr>
      <w:r>
        <w:t>Converting Java code to a sequence diagram</w:t>
      </w:r>
    </w:p>
    <w:p w:rsidR="000154CC" w:rsidRDefault="000154CC">
      <w:pPr>
        <w:rPr>
          <w:b/>
          <w:bCs/>
          <w:u w:val="single"/>
        </w:rPr>
      </w:pPr>
      <w:r>
        <w:rPr>
          <w:b/>
          <w:bCs/>
          <w:u w:val="single"/>
        </w:rPr>
        <w:t>Lesson 5</w:t>
      </w:r>
    </w:p>
    <w:p w:rsidR="000154CC" w:rsidRDefault="000154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>Definitions concerning abstract classes</w:t>
      </w:r>
    </w:p>
    <w:p w:rsidR="000154CC" w:rsidRDefault="000154CC">
      <w:pPr>
        <w:pStyle w:val="ListParagraph"/>
        <w:numPr>
          <w:ilvl w:val="0"/>
          <w:numId w:val="1"/>
        </w:numPr>
      </w:pPr>
      <w:r>
        <w:t>Differences between abstract class and interface (in Java 7)</w:t>
      </w:r>
    </w:p>
    <w:p w:rsidR="000154CC" w:rsidRDefault="000154CC">
      <w:pPr>
        <w:pStyle w:val="ListParagraph"/>
        <w:numPr>
          <w:ilvl w:val="0"/>
          <w:numId w:val="1"/>
        </w:numPr>
      </w:pPr>
      <w:r>
        <w:t>UML notation for abstract classes and interfaces</w:t>
      </w:r>
    </w:p>
    <w:p w:rsidR="000154CC" w:rsidRDefault="000154CC">
      <w:pPr>
        <w:pStyle w:val="ListParagraph"/>
        <w:numPr>
          <w:ilvl w:val="0"/>
          <w:numId w:val="1"/>
        </w:numPr>
      </w:pPr>
      <w:r>
        <w:t>The Object Creation Factory pattern (know the diagram and what it means)</w:t>
      </w:r>
    </w:p>
    <w:p w:rsidR="000154CC" w:rsidRDefault="000154CC">
      <w:pPr>
        <w:pStyle w:val="ListParagraph"/>
        <w:numPr>
          <w:ilvl w:val="0"/>
          <w:numId w:val="1"/>
        </w:numPr>
      </w:pPr>
      <w:r>
        <w:t>The simple factory method pattern</w:t>
      </w:r>
    </w:p>
    <w:p w:rsidR="000154CC" w:rsidRDefault="000154CC">
      <w:pPr>
        <w:pStyle w:val="ListParagraph"/>
        <w:numPr>
          <w:ilvl w:val="0"/>
          <w:numId w:val="1"/>
        </w:numPr>
      </w:pPr>
      <w:r>
        <w:t>Know the benefits of these patterns and some examples of when to use them</w:t>
      </w:r>
    </w:p>
    <w:p w:rsidR="000154CC" w:rsidRDefault="000154CC">
      <w:pPr>
        <w:pStyle w:val="ListParagraph"/>
        <w:numPr>
          <w:ilvl w:val="0"/>
          <w:numId w:val="1"/>
        </w:numPr>
      </w:pPr>
      <w:r>
        <w:t>The “Diamond Problem” for languages with multiple inheritance</w:t>
      </w:r>
    </w:p>
    <w:p w:rsidR="000154CC" w:rsidRDefault="000154CC">
      <w:pPr>
        <w:pStyle w:val="ListParagraph"/>
        <w:numPr>
          <w:ilvl w:val="0"/>
          <w:numId w:val="1"/>
        </w:numPr>
      </w:pPr>
      <w:r>
        <w:t>Benefits of using interfaces -- recall our Duck lab</w:t>
      </w:r>
    </w:p>
    <w:p w:rsidR="000154CC" w:rsidRDefault="000154CC">
      <w:pPr>
        <w:pStyle w:val="ListParagraph"/>
        <w:numPr>
          <w:ilvl w:val="0"/>
          <w:numId w:val="1"/>
        </w:numPr>
      </w:pPr>
      <w:r>
        <w:t>Refactoring / extending a design using interfaces (example in the slides)</w:t>
      </w:r>
    </w:p>
    <w:p w:rsidR="000154CC" w:rsidRDefault="000154CC">
      <w:pPr>
        <w:pStyle w:val="ListParagraph"/>
        <w:numPr>
          <w:ilvl w:val="0"/>
          <w:numId w:val="1"/>
        </w:numPr>
      </w:pPr>
      <w:r>
        <w:t>What does Program to the Interface mean?  Why is it a good practice? What are some examples?</w:t>
      </w:r>
    </w:p>
    <w:p w:rsidR="000154CC" w:rsidRDefault="000154CC">
      <w:pPr>
        <w:pStyle w:val="ListParagraph"/>
        <w:numPr>
          <w:ilvl w:val="0"/>
          <w:numId w:val="1"/>
        </w:numPr>
      </w:pPr>
      <w:r>
        <w:t xml:space="preserve">What is the Evolving API Problem? </w:t>
      </w:r>
    </w:p>
    <w:p w:rsidR="000154CC" w:rsidRDefault="000154CC">
      <w:pPr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  <w:i/>
          <w:iCs/>
          <w:u w:val="single"/>
        </w:rPr>
        <w:br w:type="page"/>
      </w:r>
    </w:p>
    <w:p w:rsidR="000154CC" w:rsidRDefault="000154CC">
      <w:pPr>
        <w:ind w:left="360"/>
        <w:rPr>
          <w:rFonts w:ascii="Times New Roman" w:hAnsi="Times New Roman" w:cs="Times New Roman"/>
        </w:rPr>
      </w:pPr>
      <w:r>
        <w:rPr>
          <w:i/>
          <w:iCs/>
          <w:u w:val="single"/>
        </w:rPr>
        <w:t>Skills</w:t>
      </w:r>
    </w:p>
    <w:p w:rsidR="000154CC" w:rsidRDefault="000154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t xml:space="preserve">Solve a problem using polymorphism. </w:t>
      </w:r>
    </w:p>
    <w:p w:rsidR="000154CC" w:rsidRDefault="000154CC">
      <w:pPr>
        <w:pStyle w:val="ListParagraph"/>
        <w:numPr>
          <w:ilvl w:val="0"/>
          <w:numId w:val="5"/>
        </w:numPr>
      </w:pPr>
      <w:r>
        <w:t>Create a factory method in a class</w:t>
      </w:r>
    </w:p>
    <w:p w:rsidR="000154CC" w:rsidRDefault="000154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t>Use a factory to implement a 1:1 bidirectional relationship or 1:many bidirectional relationship</w:t>
      </w:r>
    </w:p>
    <w:p w:rsidR="000154CC" w:rsidRDefault="000154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t xml:space="preserve">Turn a class into an </w:t>
      </w:r>
      <w:r>
        <w:rPr>
          <w:i/>
          <w:iCs/>
        </w:rPr>
        <w:t xml:space="preserve">immutable </w:t>
      </w:r>
      <w:r>
        <w:t>class.</w:t>
      </w:r>
    </w:p>
    <w:p w:rsidR="000154CC" w:rsidRDefault="000154CC">
      <w:pPr>
        <w:rPr>
          <w:rFonts w:ascii="Times New Roman" w:hAnsi="Times New Roman" w:cs="Times New Roman"/>
          <w:b/>
          <w:bCs/>
          <w:u w:val="single"/>
        </w:rPr>
      </w:pPr>
      <w:r>
        <w:rPr>
          <w:b/>
          <w:bCs/>
          <w:u w:val="single"/>
        </w:rPr>
        <w:t>Lesson 6 and Project</w:t>
      </w:r>
    </w:p>
    <w:p w:rsidR="000154CC" w:rsidRDefault="000154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>
        <w:t>Be able to explain the flow of control from JavaFX source.</w:t>
      </w:r>
    </w:p>
    <w:p w:rsidR="000154CC" w:rsidRDefault="000154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>
        <w:t>Know how we handle events to link our UI to the business logic in an application</w:t>
      </w:r>
    </w:p>
    <w:p w:rsidR="000154CC" w:rsidRDefault="000154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>
        <w:t>Using Interfaces to implement /simulate DataAccess</w:t>
      </w:r>
    </w:p>
    <w:p w:rsidR="000154CC" w:rsidRDefault="000154CC">
      <w:pPr>
        <w:ind w:left="360"/>
        <w:rPr>
          <w:rFonts w:ascii="Times New Roman" w:hAnsi="Times New Roman" w:cs="Times New Roman"/>
        </w:rPr>
      </w:pPr>
    </w:p>
    <w:p w:rsidR="000154CC" w:rsidRDefault="000154CC">
      <w:pPr>
        <w:ind w:left="360"/>
      </w:pPr>
      <w:r>
        <w:t>NOTES</w:t>
      </w:r>
    </w:p>
    <w:p w:rsidR="000154CC" w:rsidRDefault="000154CC">
      <w:pPr>
        <w:pStyle w:val="ListParagraph"/>
        <w:numPr>
          <w:ilvl w:val="0"/>
          <w:numId w:val="6"/>
        </w:numPr>
      </w:pPr>
      <w:r>
        <w:t>For the exam, we will adopt  the convention that all sequence diagrams make use of an actor to initiate action; the actor talks to a UI class; and the UI class talks to a Controller class. The Controller class then communicates with the domain classes that have been identified.</w:t>
      </w:r>
    </w:p>
    <w:p w:rsidR="000154CC" w:rsidRDefault="000154CC">
      <w:pPr>
        <w:pStyle w:val="ListParagraph"/>
        <w:numPr>
          <w:ilvl w:val="0"/>
          <w:numId w:val="6"/>
        </w:numPr>
      </w:pPr>
      <w:r>
        <w:t>When we need to create a new class (like a book or an employee), we show the new() method from the class doing the creating to the class being created.</w:t>
      </w:r>
    </w:p>
    <w:p w:rsidR="000154CC" w:rsidRDefault="000154CC">
      <w:pPr>
        <w:pStyle w:val="ListParagraph"/>
        <w:numPr>
          <w:ilvl w:val="0"/>
          <w:numId w:val="6"/>
        </w:numPr>
      </w:pPr>
      <w:r>
        <w:t xml:space="preserve">We use comments in our sequence diagrams to show iterations and clarify returns, explain assumptions for success, and branching. </w:t>
      </w:r>
    </w:p>
    <w:sectPr w:rsidR="000154CC" w:rsidSect="00015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0128F"/>
    <w:multiLevelType w:val="hybridMultilevel"/>
    <w:tmpl w:val="581EF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>
    <w:nsid w:val="2045244F"/>
    <w:multiLevelType w:val="hybridMultilevel"/>
    <w:tmpl w:val="45F8A7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>
    <w:nsid w:val="219E57BD"/>
    <w:multiLevelType w:val="hybridMultilevel"/>
    <w:tmpl w:val="5832F21E"/>
    <w:lvl w:ilvl="0" w:tplc="0409000F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/>
      </w:rPr>
    </w:lvl>
  </w:abstractNum>
  <w:abstractNum w:abstractNumId="3">
    <w:nsid w:val="47210F7F"/>
    <w:multiLevelType w:val="hybridMultilevel"/>
    <w:tmpl w:val="63F650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nsid w:val="493B33C1"/>
    <w:multiLevelType w:val="hybridMultilevel"/>
    <w:tmpl w:val="B784C47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5">
    <w:nsid w:val="4EEC7C1D"/>
    <w:multiLevelType w:val="hybridMultilevel"/>
    <w:tmpl w:val="5E48729C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6">
    <w:nsid w:val="5560119A"/>
    <w:multiLevelType w:val="hybridMultilevel"/>
    <w:tmpl w:val="E76C9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>
    <w:nsid w:val="5EFE050C"/>
    <w:multiLevelType w:val="hybridMultilevel"/>
    <w:tmpl w:val="09BA6A16"/>
    <w:lvl w:ilvl="0" w:tplc="24CAC82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360"/>
  <w:doNotHyphenateCaps/>
  <w:characterSpacingControl w:val="doNotCompress"/>
  <w:doNotValidateAgainstSchema/>
  <w:doNotDemarcateInvalidXml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154CC"/>
    <w:rsid w:val="00015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540</TotalTime>
  <Pages>5</Pages>
  <Words>701</Words>
  <Characters>3996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Corazza</dc:creator>
  <cp:keywords/>
  <dc:description/>
  <cp:lastModifiedBy>snolle</cp:lastModifiedBy>
  <cp:revision>25</cp:revision>
  <cp:lastPrinted>2016-04-08T15:43:00Z</cp:lastPrinted>
  <dcterms:created xsi:type="dcterms:W3CDTF">2015-07-28T21:29:00Z</dcterms:created>
  <dcterms:modified xsi:type="dcterms:W3CDTF">2016-06-03T15:39:00Z</dcterms:modified>
</cp:coreProperties>
</file>